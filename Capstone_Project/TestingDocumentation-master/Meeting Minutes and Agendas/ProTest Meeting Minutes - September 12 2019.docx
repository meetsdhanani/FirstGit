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B1277A5" w14:textId="3BF89F90" w:rsidR="0069000D" w:rsidRDefault="00EA306D" w:rsidP="00534AA3">
      <w:pPr>
        <w:pStyle w:val="RIMHeadingTitle"/>
        <w:jc w:val="center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  <w:r w:rsidR="00534AA3">
        <w:t xml:space="preserve"> – Team Pro-Test</w:t>
      </w:r>
    </w:p>
    <w:p w14:paraId="1022A626" w14:textId="1DC26595" w:rsidR="00534AA3" w:rsidRDefault="00534AA3" w:rsidP="00F56B89">
      <w:pPr>
        <w:pStyle w:val="RIMBody"/>
      </w:pPr>
    </w:p>
    <w:p w14:paraId="45BFB65B" w14:textId="4BE89191" w:rsidR="00534AA3" w:rsidRDefault="00534AA3" w:rsidP="00F56B89">
      <w:pPr>
        <w:pStyle w:val="RIMBody"/>
      </w:pPr>
      <w:r w:rsidRPr="00534AA3">
        <w:rPr>
          <w:noProof/>
        </w:rPr>
        <w:drawing>
          <wp:inline distT="0" distB="0" distL="0" distR="0" wp14:anchorId="34254F87" wp14:editId="2A6E0B05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8320" w14:textId="374B6114" w:rsidR="00534AA3" w:rsidRDefault="00534AA3" w:rsidP="00F56B89">
      <w:pPr>
        <w:pStyle w:val="RIMBody"/>
      </w:pPr>
    </w:p>
    <w:p w14:paraId="61D817AD" w14:textId="77777777" w:rsidR="00534AA3" w:rsidRDefault="00534AA3" w:rsidP="00F56B89">
      <w:pPr>
        <w:pStyle w:val="RIMBody"/>
      </w:pPr>
    </w:p>
    <w:p w14:paraId="68C4AE34" w14:textId="77777777" w:rsidR="00534AA3" w:rsidRPr="00F56B89" w:rsidRDefault="00534AA3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5A2FDF2E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7E84CF60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48149F4B" w14:textId="77777777" w:rsidR="00673327" w:rsidRDefault="00673327" w:rsidP="00D138ED">
            <w:pPr>
              <w:pStyle w:val="RIMCell"/>
            </w:pPr>
          </w:p>
        </w:tc>
      </w:tr>
      <w:tr w:rsidR="00673327" w14:paraId="7A3532E6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7991C6DE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688726B6" w14:textId="260D2080" w:rsidR="00673327" w:rsidRDefault="00534AA3" w:rsidP="00292E40">
            <w:pPr>
              <w:pStyle w:val="RIMCell"/>
            </w:pPr>
            <w:r>
              <w:rPr>
                <w:rFonts w:cs="Arial"/>
              </w:rPr>
              <w:t>Francisco Gomez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E4FBE5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2A049A0" w14:textId="77777777" w:rsidR="002F7A76" w:rsidRDefault="002F7A76" w:rsidP="005A3E2E">
            <w:pPr>
              <w:pStyle w:val="RIMCell"/>
            </w:pPr>
          </w:p>
        </w:tc>
      </w:tr>
      <w:tr w:rsidR="004B69B3" w14:paraId="38A2919B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65EE8F19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19-09-12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0BF4A181" w14:textId="2DDB7EC7" w:rsidR="004B69B3" w:rsidRPr="0075555C" w:rsidRDefault="00534AA3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12-Sep-2019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2E48929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546EC5AE" w14:textId="77777777" w:rsidR="004B69B3" w:rsidRDefault="004B69B3" w:rsidP="00B9336B">
            <w:pPr>
              <w:pStyle w:val="RIMCell"/>
            </w:pPr>
          </w:p>
        </w:tc>
      </w:tr>
      <w:tr w:rsidR="0077634A" w14:paraId="6A77497D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4FB8C8A4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7EF6138A" w14:textId="6E3513F9" w:rsidR="0077634A" w:rsidRDefault="00534AA3" w:rsidP="00CC335B">
            <w:pPr>
              <w:pStyle w:val="RIMCell"/>
            </w:pPr>
            <w:r>
              <w:t>6:00pm</w:t>
            </w:r>
          </w:p>
        </w:tc>
        <w:tc>
          <w:tcPr>
            <w:tcW w:w="2250" w:type="dxa"/>
            <w:shd w:val="clear" w:color="auto" w:fill="00B050"/>
          </w:tcPr>
          <w:p w14:paraId="41589EC7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0638C7DA" w14:textId="77777777" w:rsidR="0077634A" w:rsidRDefault="00534AA3" w:rsidP="000C6909">
            <w:pPr>
              <w:pStyle w:val="RIMCell"/>
            </w:pPr>
            <w:r>
              <w:t>Fanshawe Downtown Campus – Room 415</w:t>
            </w:r>
          </w:p>
          <w:p w14:paraId="4779230B" w14:textId="77777777" w:rsidR="00830423" w:rsidRDefault="00830423" w:rsidP="000C6909">
            <w:pPr>
              <w:pStyle w:val="RIMCell"/>
            </w:pPr>
            <w:r>
              <w:t>130 Dundas Street</w:t>
            </w:r>
          </w:p>
          <w:p w14:paraId="7FD005B1" w14:textId="4824B925" w:rsidR="00830423" w:rsidRDefault="00830423" w:rsidP="000C6909">
            <w:pPr>
              <w:pStyle w:val="RIMCell"/>
            </w:pPr>
            <w:r>
              <w:t>London ON</w:t>
            </w:r>
          </w:p>
        </w:tc>
      </w:tr>
      <w:tr w:rsidR="0077634A" w14:paraId="6908A75D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7D4B39B7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49F2249B" w14:textId="6A678FE2" w:rsidR="0077634A" w:rsidRDefault="00534AA3" w:rsidP="00292E40">
            <w:pPr>
              <w:pStyle w:val="RIMCell"/>
            </w:pPr>
            <w:r>
              <w:rPr>
                <w:rFonts w:cs="Arial"/>
              </w:rPr>
              <w:t xml:space="preserve">Ralph </w:t>
            </w:r>
            <w:proofErr w:type="spellStart"/>
            <w:r>
              <w:rPr>
                <w:rFonts w:cs="Arial"/>
              </w:rPr>
              <w:t>Anonuevo</w:t>
            </w:r>
            <w:proofErr w:type="spellEnd"/>
          </w:p>
        </w:tc>
        <w:tc>
          <w:tcPr>
            <w:tcW w:w="2250" w:type="dxa"/>
            <w:shd w:val="clear" w:color="auto" w:fill="00B050"/>
          </w:tcPr>
          <w:p w14:paraId="6973235A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012013C2" w14:textId="65C920A9" w:rsidR="0077634A" w:rsidRDefault="0077634A" w:rsidP="00B9336B">
            <w:pPr>
              <w:pStyle w:val="RIMCell"/>
            </w:pPr>
            <w:r w:rsidRPr="00894933">
              <w:rPr>
                <w:b/>
              </w:rPr>
              <w:t>From:</w:t>
            </w:r>
            <w:r w:rsidR="00894933">
              <w:t xml:space="preserve"> </w:t>
            </w:r>
            <w:sdt>
              <w:sdtPr>
                <w:id w:val="14402813"/>
                <w:placeholder>
                  <w:docPart w:val="D870B2DD066D449A802876C7F4D5621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534AA3">
                  <w:t>6:00pm</w:t>
                </w:r>
              </w:sdtContent>
            </w:sdt>
          </w:p>
          <w:p w14:paraId="46A2A7B5" w14:textId="5151CE9B" w:rsidR="0077634A" w:rsidRDefault="0077634A" w:rsidP="00344FD5">
            <w:pPr>
              <w:pStyle w:val="RIMCell"/>
            </w:pPr>
            <w:r w:rsidRPr="00894933">
              <w:rPr>
                <w:b/>
              </w:rPr>
              <w:t>To:</w:t>
            </w:r>
            <w:r w:rsidR="00894933"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534AA3">
                  <w:t>7:00pm</w:t>
                </w:r>
              </w:sdtContent>
            </w:sdt>
          </w:p>
        </w:tc>
      </w:tr>
    </w:tbl>
    <w:p w14:paraId="0C099393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4F541358" w14:textId="77777777" w:rsidTr="00830423">
        <w:trPr>
          <w:trHeight w:val="318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666F1A62" w14:textId="77777777" w:rsidR="00673327" w:rsidRPr="00E70D14" w:rsidRDefault="00894933" w:rsidP="007858C2">
            <w:pPr>
              <w:pStyle w:val="RIMCellHeading"/>
            </w:pPr>
            <w:r>
              <w:lastRenderedPageBreak/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20742726" w14:textId="77777777" w:rsidTr="00830423">
        <w:trPr>
          <w:trHeight w:val="264"/>
        </w:trPr>
        <w:tc>
          <w:tcPr>
            <w:tcW w:w="1890" w:type="dxa"/>
            <w:shd w:val="clear" w:color="auto" w:fill="E6E6E6"/>
          </w:tcPr>
          <w:p w14:paraId="6776E677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577458B8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257C5D7E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F1B6BAA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49FE17C6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33E2D78E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965F98" w14:paraId="78E31E64" w14:textId="77777777" w:rsidTr="00830423">
        <w:trPr>
          <w:trHeight w:val="264"/>
        </w:trPr>
        <w:tc>
          <w:tcPr>
            <w:tcW w:w="1890" w:type="dxa"/>
            <w:shd w:val="clear" w:color="auto" w:fill="auto"/>
          </w:tcPr>
          <w:p w14:paraId="230E9800" w14:textId="64D44888" w:rsidR="00965F98" w:rsidRDefault="00534AA3" w:rsidP="00F343DF">
            <w:pPr>
              <w:pStyle w:val="RIMCell"/>
            </w:pPr>
            <w:r>
              <w:t>Francisco Gomez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1E9FE83" w14:textId="79FDF998" w:rsidR="00965F98" w:rsidRDefault="00072FC6" w:rsidP="00072FC6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8D59826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53A91E6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2FBCF7B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1536F57" w14:textId="77777777" w:rsidR="00965F98" w:rsidRDefault="00965F98" w:rsidP="00B9336B">
            <w:pPr>
              <w:pStyle w:val="RIMCell"/>
            </w:pPr>
          </w:p>
        </w:tc>
      </w:tr>
      <w:tr w:rsidR="00965F98" w14:paraId="14A380F1" w14:textId="77777777" w:rsidTr="00830423">
        <w:trPr>
          <w:trHeight w:val="276"/>
        </w:trPr>
        <w:tc>
          <w:tcPr>
            <w:tcW w:w="1890" w:type="dxa"/>
            <w:shd w:val="clear" w:color="auto" w:fill="auto"/>
          </w:tcPr>
          <w:p w14:paraId="3C11CE9A" w14:textId="3F10653C" w:rsidR="00965F98" w:rsidRDefault="00534AA3" w:rsidP="00F343DF">
            <w:pPr>
              <w:pStyle w:val="RIMCell"/>
            </w:pPr>
            <w:r>
              <w:rPr>
                <w:rFonts w:cs="Arial"/>
              </w:rPr>
              <w:t xml:space="preserve">Ralph </w:t>
            </w:r>
            <w:proofErr w:type="spellStart"/>
            <w:r>
              <w:rPr>
                <w:rFonts w:cs="Arial"/>
              </w:rPr>
              <w:t>Anonuevo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22FBB19" w14:textId="228E8A92" w:rsidR="00965F98" w:rsidRDefault="00072FC6" w:rsidP="00072FC6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C2956B1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8EFAF5F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E27BF01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5D76DFD" w14:textId="77777777" w:rsidR="00965F98" w:rsidRDefault="00965F98" w:rsidP="00B9336B">
            <w:pPr>
              <w:pStyle w:val="RIMCell"/>
            </w:pPr>
          </w:p>
        </w:tc>
      </w:tr>
      <w:tr w:rsidR="00965F98" w14:paraId="33894B04" w14:textId="77777777" w:rsidTr="00830423">
        <w:trPr>
          <w:trHeight w:val="264"/>
        </w:trPr>
        <w:tc>
          <w:tcPr>
            <w:tcW w:w="1890" w:type="dxa"/>
            <w:shd w:val="clear" w:color="auto" w:fill="auto"/>
          </w:tcPr>
          <w:p w14:paraId="5F9664F5" w14:textId="07793167" w:rsidR="00965F98" w:rsidRDefault="00072FC6" w:rsidP="00F343DF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Joy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7ABE8D1" w14:textId="5682CB75" w:rsidR="00965F98" w:rsidRDefault="00072FC6" w:rsidP="00072FC6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90F5D4A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D7A9EAD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4260E91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309A199" w14:textId="77777777" w:rsidR="00965F98" w:rsidRDefault="00965F98" w:rsidP="00B9336B">
            <w:pPr>
              <w:pStyle w:val="RIMCell"/>
            </w:pPr>
          </w:p>
        </w:tc>
      </w:tr>
      <w:tr w:rsidR="00965F98" w14:paraId="3FB38F80" w14:textId="77777777" w:rsidTr="00830423">
        <w:trPr>
          <w:trHeight w:val="264"/>
        </w:trPr>
        <w:tc>
          <w:tcPr>
            <w:tcW w:w="1890" w:type="dxa"/>
            <w:shd w:val="clear" w:color="auto" w:fill="auto"/>
          </w:tcPr>
          <w:p w14:paraId="350FA987" w14:textId="08062240" w:rsidR="00965F98" w:rsidRDefault="00072FC6" w:rsidP="00344FD5">
            <w:pPr>
              <w:pStyle w:val="RIMCell"/>
            </w:pPr>
            <w:r>
              <w:t>Daniel Gilbert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4E7680D" w14:textId="7D821A33" w:rsidR="00965F98" w:rsidRPr="00072FC6" w:rsidRDefault="00072FC6" w:rsidP="00072FC6">
            <w:pPr>
              <w:pStyle w:val="RIMCell"/>
              <w:jc w:val="center"/>
              <w:rPr>
                <w:b/>
                <w:bCs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8F838E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8B6A758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23E9CC2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7108463" w14:textId="77777777" w:rsidR="00965F98" w:rsidRDefault="00965F98" w:rsidP="00B9336B">
            <w:pPr>
              <w:pStyle w:val="RIMCell"/>
            </w:pPr>
          </w:p>
        </w:tc>
      </w:tr>
      <w:tr w:rsidR="00F343DF" w14:paraId="75ED7158" w14:textId="77777777" w:rsidTr="00830423">
        <w:trPr>
          <w:trHeight w:val="264"/>
        </w:trPr>
        <w:tc>
          <w:tcPr>
            <w:tcW w:w="1890" w:type="dxa"/>
            <w:shd w:val="clear" w:color="auto" w:fill="auto"/>
          </w:tcPr>
          <w:p w14:paraId="6694EA8E" w14:textId="63C24E2C" w:rsidR="00F343DF" w:rsidRDefault="00072FC6" w:rsidP="00583BE9">
            <w:pPr>
              <w:pStyle w:val="RIMCell"/>
            </w:pPr>
            <w:r>
              <w:t>Mrinal Chopra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9F7273E" w14:textId="20651D7E" w:rsidR="00F343DF" w:rsidRDefault="00072FC6" w:rsidP="00072FC6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9A977AD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560EEF5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2BBEEF1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ECA6765" w14:textId="77777777" w:rsidR="00F343DF" w:rsidRDefault="00F343DF" w:rsidP="00B9336B">
            <w:pPr>
              <w:pStyle w:val="RIMCell"/>
            </w:pPr>
          </w:p>
        </w:tc>
      </w:tr>
      <w:tr w:rsidR="00C416CE" w14:paraId="7795A01D" w14:textId="77777777" w:rsidTr="00830423">
        <w:trPr>
          <w:trHeight w:val="264"/>
        </w:trPr>
        <w:tc>
          <w:tcPr>
            <w:tcW w:w="1890" w:type="dxa"/>
            <w:shd w:val="clear" w:color="auto" w:fill="auto"/>
          </w:tcPr>
          <w:p w14:paraId="55F24AE1" w14:textId="3ADE9C90" w:rsidR="00C416CE" w:rsidRDefault="00C416CE" w:rsidP="00583BE9">
            <w:pPr>
              <w:pStyle w:val="RIMCell"/>
            </w:pPr>
            <w:r>
              <w:t>Rose Maria George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B2F7A9F" w14:textId="49616D33" w:rsidR="00C416CE" w:rsidRPr="00072FC6" w:rsidRDefault="00C416CE" w:rsidP="00072FC6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77FFA47" w14:textId="77777777" w:rsidR="00C416CE" w:rsidRDefault="00C416CE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3B171CE" w14:textId="77777777" w:rsidR="00C416CE" w:rsidRDefault="00C416CE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96790A0" w14:textId="77777777" w:rsidR="00C416CE" w:rsidRDefault="00C416CE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5242B16" w14:textId="77777777" w:rsidR="00C416CE" w:rsidRDefault="00C416CE" w:rsidP="00B9336B">
            <w:pPr>
              <w:pStyle w:val="RIMCell"/>
            </w:pPr>
          </w:p>
        </w:tc>
      </w:tr>
    </w:tbl>
    <w:p w14:paraId="52051811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4817216B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28791493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0FEAC080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3A69F3CB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0DBA7822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18008ED4" w14:textId="77777777" w:rsidR="00830423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  <w:p w14:paraId="042675DA" w14:textId="77777777" w:rsidR="00830423" w:rsidRDefault="00830423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Define Procedures for Rotating Manager and Scribe roles</w:t>
                    </w:r>
                  </w:p>
                  <w:p w14:paraId="3117754D" w14:textId="77777777" w:rsidR="00830423" w:rsidRDefault="00830423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Discuss Project Plan Initiation</w:t>
                    </w:r>
                  </w:p>
                  <w:p w14:paraId="459F6B78" w14:textId="059223DB" w:rsidR="007858C2" w:rsidRPr="00300276" w:rsidRDefault="00830423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Establish Main forms of communication</w:t>
                    </w:r>
                  </w:p>
                </w:sdtContent>
              </w:sdt>
            </w:sdtContent>
          </w:sdt>
        </w:tc>
      </w:tr>
    </w:tbl>
    <w:p w14:paraId="3BE7A32D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0134EA6B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06BC36C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0610BB6C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6611B8BA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50E897B4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673327" w:rsidRPr="00300276" w14:paraId="1FB6DE71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AF2C858" w14:textId="77777777" w:rsidR="00673327" w:rsidRPr="00300276" w:rsidRDefault="00673327" w:rsidP="005A3E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EFCB4F4" w14:textId="1ABBDA40" w:rsidR="00B40A18" w:rsidRPr="00C416CE" w:rsidRDefault="00830423" w:rsidP="00830423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 w:rsidRPr="00C416CE">
              <w:rPr>
                <w:rFonts w:cs="Arial"/>
                <w:sz w:val="22"/>
                <w:szCs w:val="22"/>
              </w:rPr>
              <w:t>Communication will be done via WhatsApp and Gmail</w:t>
            </w:r>
          </w:p>
        </w:tc>
      </w:tr>
      <w:tr w:rsidR="00C416CE" w:rsidRPr="00300276" w14:paraId="292D8DC6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5F5DEE17" w14:textId="77777777" w:rsidR="00C416CE" w:rsidRPr="00300276" w:rsidRDefault="00C416CE" w:rsidP="005A3E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183D275" w14:textId="7888F0FD" w:rsidR="00C416CE" w:rsidRPr="00C416CE" w:rsidRDefault="00C416CE" w:rsidP="00830423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Rotation for the manager and scribe roles every week.</w:t>
            </w:r>
          </w:p>
        </w:tc>
      </w:tr>
      <w:tr w:rsidR="005A731E" w:rsidRPr="00300276" w14:paraId="77EF1730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5805ACF" w14:textId="77777777" w:rsidR="005A731E" w:rsidRPr="00300276" w:rsidRDefault="005A731E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8289528" w14:textId="236BD569" w:rsidR="00FA5582" w:rsidRPr="00C416CE" w:rsidRDefault="00192F3B" w:rsidP="00534AA3">
            <w:pPr>
              <w:pStyle w:val="RIMCell"/>
              <w:rPr>
                <w:rFonts w:cs="Arial"/>
                <w:sz w:val="22"/>
                <w:szCs w:val="22"/>
              </w:rPr>
            </w:pPr>
            <w:r w:rsidRPr="00C416CE">
              <w:rPr>
                <w:rFonts w:cs="Arial"/>
                <w:sz w:val="22"/>
                <w:szCs w:val="22"/>
              </w:rPr>
              <w:t>Have a proof reading after the work</w:t>
            </w:r>
            <w:r w:rsidR="00C416CE">
              <w:rPr>
                <w:rFonts w:cs="Arial"/>
                <w:sz w:val="22"/>
                <w:szCs w:val="22"/>
              </w:rPr>
              <w:t xml:space="preserve"> </w:t>
            </w:r>
            <w:r w:rsidR="00BF0E16">
              <w:rPr>
                <w:rFonts w:cs="Arial"/>
                <w:sz w:val="22"/>
                <w:szCs w:val="22"/>
              </w:rPr>
              <w:t>(Quality</w:t>
            </w:r>
            <w:r w:rsidR="00EC54BD">
              <w:rPr>
                <w:rFonts w:cs="Arial"/>
                <w:sz w:val="22"/>
                <w:szCs w:val="22"/>
              </w:rPr>
              <w:t xml:space="preserve"> Analysis)</w:t>
            </w:r>
          </w:p>
        </w:tc>
      </w:tr>
      <w:tr w:rsidR="00965F98" w:rsidRPr="00300276" w14:paraId="7E9C0327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2A598FB7" w14:textId="77777777" w:rsidR="00965F98" w:rsidRPr="00300276" w:rsidRDefault="00965F98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48EB1BF3" w14:textId="5090390B" w:rsidR="00B72904" w:rsidRPr="00C416CE" w:rsidRDefault="00192F3B" w:rsidP="00534AA3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416CE">
              <w:rPr>
                <w:rFonts w:ascii="Arial" w:hAnsi="Arial" w:cs="Arial"/>
                <w:sz w:val="22"/>
                <w:szCs w:val="22"/>
              </w:rPr>
              <w:t>Deadline for every task will be 2 to 3 days</w:t>
            </w:r>
            <w:r w:rsidR="00ED4CFC">
              <w:rPr>
                <w:rFonts w:ascii="Arial" w:hAnsi="Arial" w:cs="Arial"/>
                <w:sz w:val="22"/>
                <w:szCs w:val="22"/>
              </w:rPr>
              <w:t xml:space="preserve"> prior to submission</w:t>
            </w:r>
            <w:r w:rsidRPr="00C416CE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BF6795" w:rsidRPr="00300276" w14:paraId="29672FDF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1F31E" w14:textId="77777777" w:rsidR="00BF6795" w:rsidRPr="00300276" w:rsidRDefault="00BF6795" w:rsidP="00DA543A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489ACC" w14:textId="79022E50" w:rsidR="00F329BA" w:rsidRPr="00C416CE" w:rsidRDefault="00192F3B" w:rsidP="00534AA3">
            <w:pPr>
              <w:pStyle w:val="RIMCell"/>
              <w:rPr>
                <w:rFonts w:cs="Arial"/>
                <w:sz w:val="22"/>
                <w:szCs w:val="22"/>
              </w:rPr>
            </w:pPr>
            <w:r w:rsidRPr="00C416CE">
              <w:rPr>
                <w:rFonts w:cs="Arial"/>
                <w:sz w:val="22"/>
                <w:szCs w:val="22"/>
              </w:rPr>
              <w:t>Wednesday 4pm is the establishing meeting time. Possible meeting at Monday 11am.</w:t>
            </w:r>
          </w:p>
        </w:tc>
      </w:tr>
      <w:tr w:rsidR="00300276" w:rsidRPr="00300276" w14:paraId="4D8C3CCB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76A4347B" w14:textId="77777777" w:rsidR="00300276" w:rsidRPr="00300276" w:rsidRDefault="00300276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7E54E9" w14:textId="38B72188" w:rsidR="00EF4619" w:rsidRPr="00C416CE" w:rsidRDefault="00192F3B" w:rsidP="00534AA3">
            <w:pPr>
              <w:pStyle w:val="RIMCell"/>
              <w:rPr>
                <w:rFonts w:cs="Arial"/>
                <w:sz w:val="22"/>
                <w:szCs w:val="22"/>
              </w:rPr>
            </w:pPr>
            <w:r w:rsidRPr="00C416CE">
              <w:rPr>
                <w:rFonts w:cs="Arial"/>
                <w:sz w:val="22"/>
                <w:szCs w:val="22"/>
              </w:rPr>
              <w:t xml:space="preserve">Using zoom for physical absence </w:t>
            </w:r>
          </w:p>
        </w:tc>
      </w:tr>
      <w:tr w:rsidR="00F343DF" w:rsidRPr="00300276" w14:paraId="7E3EA663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180522E5" w14:textId="77777777" w:rsidR="00F343DF" w:rsidRPr="00300276" w:rsidRDefault="00F343DF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8187B4B" w14:textId="1574FD28" w:rsidR="00192F3B" w:rsidRPr="00C416CE" w:rsidRDefault="00192F3B" w:rsidP="00534AA3">
            <w:pPr>
              <w:pStyle w:val="RIMCell"/>
              <w:rPr>
                <w:rFonts w:cs="Arial"/>
                <w:sz w:val="22"/>
                <w:szCs w:val="22"/>
              </w:rPr>
            </w:pPr>
            <w:r w:rsidRPr="00C416CE">
              <w:rPr>
                <w:rFonts w:cs="Arial"/>
                <w:sz w:val="22"/>
                <w:szCs w:val="22"/>
              </w:rPr>
              <w:t>Daniel will be the technical lead for September 12, 2019.</w:t>
            </w:r>
          </w:p>
        </w:tc>
      </w:tr>
      <w:tr w:rsidR="00192F3B" w:rsidRPr="00300276" w14:paraId="69D4E27C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708768A2" w14:textId="77777777" w:rsidR="00192F3B" w:rsidRPr="00300276" w:rsidRDefault="00192F3B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C60C5C" w14:textId="21E6A9DD" w:rsidR="00192F3B" w:rsidRPr="00C416CE" w:rsidRDefault="00192F3B" w:rsidP="00534AA3">
            <w:pPr>
              <w:pStyle w:val="RIMCell"/>
              <w:rPr>
                <w:rFonts w:cs="Arial"/>
                <w:sz w:val="22"/>
                <w:szCs w:val="22"/>
              </w:rPr>
            </w:pPr>
            <w:r w:rsidRPr="00C416CE">
              <w:rPr>
                <w:rFonts w:cs="Arial"/>
                <w:sz w:val="22"/>
                <w:szCs w:val="22"/>
              </w:rPr>
              <w:t>Introduction for new member Rose and Mrinal</w:t>
            </w:r>
          </w:p>
        </w:tc>
      </w:tr>
      <w:tr w:rsidR="00192F3B" w:rsidRPr="00300276" w14:paraId="6200CCB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2B81EDCF" w14:textId="77777777" w:rsidR="00192F3B" w:rsidRPr="00300276" w:rsidRDefault="00192F3B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28CE382" w14:textId="400339EC" w:rsidR="00192F3B" w:rsidRDefault="00524B54" w:rsidP="00534AA3">
            <w:pPr>
              <w:pStyle w:val="RIMCell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Creating a draft for project plan</w:t>
            </w:r>
            <w:r w:rsidR="00A838D9">
              <w:rPr>
                <w:rFonts w:cs="Arial"/>
                <w:sz w:val="20"/>
                <w:szCs w:val="20"/>
              </w:rPr>
              <w:t xml:space="preserve"> that due on September 19,2019</w:t>
            </w:r>
          </w:p>
        </w:tc>
      </w:tr>
      <w:tr w:rsidR="004B33FA" w:rsidRPr="00300276" w14:paraId="187DBA0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26F535A0" w14:textId="77777777" w:rsidR="004B33FA" w:rsidRPr="00300276" w:rsidRDefault="004B33FA" w:rsidP="00F56B89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8171497" w14:textId="03F4D6C1" w:rsidR="004B33FA" w:rsidRDefault="004B33FA" w:rsidP="00534AA3">
            <w:pPr>
              <w:pStyle w:val="RIMCell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Update the IAD log </w:t>
            </w:r>
            <w:r w:rsidR="00804924">
              <w:rPr>
                <w:rFonts w:cs="Arial"/>
                <w:sz w:val="20"/>
                <w:szCs w:val="20"/>
              </w:rPr>
              <w:t>for every week.</w:t>
            </w:r>
          </w:p>
        </w:tc>
      </w:tr>
    </w:tbl>
    <w:p w14:paraId="4482225E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3134A422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F6D5A79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674A9043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4B896D77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72394226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19AB966E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66B6BFB8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0BE5D3CF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AFB5723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7F0799" w:rsidRPr="00B9336B" w14:paraId="4EEEE37A" w14:textId="77777777" w:rsidTr="007F07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D3D2C" w14:textId="77777777" w:rsidR="007F0799" w:rsidRPr="0069000D" w:rsidRDefault="007F0799" w:rsidP="0059005D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08ADC" w14:textId="49D27E07" w:rsidR="007F0799" w:rsidRPr="00B9336B" w:rsidRDefault="00C416CE" w:rsidP="0059005D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09-12-19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C1DDF" w14:textId="7D84008D" w:rsidR="007F0799" w:rsidRPr="00B9336B" w:rsidRDefault="00C416CE" w:rsidP="007F0799">
            <w:pPr>
              <w:pStyle w:val="RIMCell"/>
              <w:rPr>
                <w:szCs w:val="18"/>
              </w:rPr>
            </w:pPr>
            <w:proofErr w:type="spellStart"/>
            <w:r>
              <w:rPr>
                <w:szCs w:val="18"/>
              </w:rPr>
              <w:t>Fransico</w:t>
            </w:r>
            <w:proofErr w:type="spellEnd"/>
            <w:r>
              <w:rPr>
                <w:szCs w:val="18"/>
              </w:rPr>
              <w:t xml:space="preserve"> created a tactical role for manager and scribe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2C8E7" w14:textId="04F93E6F" w:rsidR="007F0799" w:rsidRPr="00B9336B" w:rsidRDefault="00416761" w:rsidP="007F0799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23E67" w14:textId="493DE879" w:rsidR="007F0799" w:rsidRPr="00B9336B" w:rsidRDefault="00C416CE" w:rsidP="00D148E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09</w:t>
            </w:r>
            <w:r w:rsidR="00BA7EE0">
              <w:rPr>
                <w:szCs w:val="18"/>
              </w:rPr>
              <w:t>-</w:t>
            </w:r>
            <w:r>
              <w:rPr>
                <w:szCs w:val="18"/>
              </w:rPr>
              <w:t>12</w:t>
            </w:r>
            <w:r w:rsidR="00BA7EE0">
              <w:rPr>
                <w:szCs w:val="18"/>
              </w:rPr>
              <w:t>-1</w:t>
            </w:r>
            <w:r>
              <w:rPr>
                <w:szCs w:val="18"/>
              </w:rPr>
              <w:t>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E0D241" w14:textId="0B78CC32" w:rsidR="007F0799" w:rsidRPr="00B9336B" w:rsidRDefault="00C416CE" w:rsidP="0059005D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Closed</w:t>
            </w:r>
          </w:p>
        </w:tc>
      </w:tr>
      <w:tr w:rsidR="00804924" w:rsidRPr="00B9336B" w14:paraId="68B5B458" w14:textId="77777777" w:rsidTr="007F07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6155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8BA18" w14:textId="0358FEBD" w:rsidR="00804924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09-12-19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7C0" w14:textId="08313BBB" w:rsidR="00804924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Prepare Agenda for next meeting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829BC" w14:textId="63CD28B5" w:rsidR="00804924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Scribe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5F8D9" w14:textId="509F954C" w:rsidR="00804924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09-16-19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1877B7" w14:textId="152F73E1" w:rsidR="00804924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804924" w:rsidRPr="00B9336B" w14:paraId="43C2B4D8" w14:textId="77777777" w:rsidTr="007834D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98D52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F6000" w14:textId="234E2267" w:rsidR="00804924" w:rsidRPr="00B9336B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09-12-19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2B858" w14:textId="3D1B1ACA" w:rsidR="00804924" w:rsidRPr="00B9336B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Update the Project plan draft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C15E" w14:textId="282E5E5D" w:rsidR="00804924" w:rsidRPr="00B9336B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EBDF" w14:textId="1A521EA3" w:rsidR="00804924" w:rsidRPr="00B9336B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09-19-19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C990BF" w14:textId="52DD29D3" w:rsidR="00804924" w:rsidRPr="00B9336B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804924" w:rsidRPr="00B9336B" w14:paraId="2B6199D3" w14:textId="77777777" w:rsidTr="00D8729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0AAEC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9DB26" w14:textId="42846584" w:rsidR="00804924" w:rsidRPr="00B9336B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09-12-19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94294" w14:textId="2102D2CF" w:rsidR="00804924" w:rsidRPr="00B9336B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Update Final Project Plan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C18AE" w14:textId="46E92158" w:rsidR="00804924" w:rsidRPr="00B9336B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C126" w14:textId="5295D685" w:rsidR="00804924" w:rsidRPr="00B9336B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12-05-19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6DA50D" w14:textId="5AC6E4E0" w:rsidR="00804924" w:rsidRPr="00B9336B" w:rsidRDefault="00804924" w:rsidP="00804924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804924" w:rsidRPr="00B9336B" w14:paraId="0E41D5C6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6ECAC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6517" w14:textId="6D900428" w:rsidR="00804924" w:rsidRPr="00B9336B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CFEB1" w14:textId="3BACC1B5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B63F" w14:textId="36DF9D92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88F2" w14:textId="39240BA5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8981B5" w14:textId="7F88AB64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</w:tr>
      <w:tr w:rsidR="00804924" w:rsidRPr="00B9336B" w14:paraId="442F91EC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2B851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5B56B" w14:textId="77777777" w:rsidR="00804924" w:rsidRPr="00B9336B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BA56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267CE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53FA0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F6A548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</w:tr>
      <w:tr w:rsidR="00804924" w:rsidRPr="00B9336B" w14:paraId="751BB5AD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DF19C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AD691" w14:textId="77777777" w:rsidR="00804924" w:rsidRPr="00B9336B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68445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D0DD3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851C9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F668B4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</w:tr>
      <w:tr w:rsidR="00804924" w:rsidRPr="00B9336B" w14:paraId="41E81CC5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AA74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900AE" w14:textId="77777777" w:rsidR="00804924" w:rsidRPr="00B9336B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BD332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22A02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290E0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8CCED8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</w:tr>
      <w:tr w:rsidR="00804924" w:rsidRPr="00B9336B" w14:paraId="3C510812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4856A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F0CD" w14:textId="77777777" w:rsidR="00804924" w:rsidRPr="00B9336B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B247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C2FE0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5754D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E1C50B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</w:tr>
      <w:tr w:rsidR="00804924" w:rsidRPr="00B9336B" w14:paraId="339E90F5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F628C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45DB0" w14:textId="77777777" w:rsidR="00804924" w:rsidRPr="00B9336B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B180E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6B93D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D1F11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1DBB12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</w:tr>
      <w:tr w:rsidR="00804924" w:rsidRPr="00B9336B" w14:paraId="243A856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BE4BD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3096A" w14:textId="77777777" w:rsidR="00804924" w:rsidRPr="00B9336B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D10C9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9AA5D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9863C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AF541C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</w:tr>
      <w:tr w:rsidR="00804924" w:rsidRPr="00B9336B" w14:paraId="18A06CE5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B7582" w14:textId="77777777" w:rsidR="00804924" w:rsidRPr="0069000D" w:rsidRDefault="00804924" w:rsidP="00804924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800EC" w14:textId="77777777" w:rsidR="00804924" w:rsidRPr="00B9336B" w:rsidRDefault="00804924" w:rsidP="00804924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851F4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CA68D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E4FCF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9887DA" w14:textId="77777777" w:rsidR="00804924" w:rsidRPr="00B9336B" w:rsidRDefault="00804924" w:rsidP="00804924">
            <w:pPr>
              <w:pStyle w:val="RIMCell"/>
              <w:rPr>
                <w:szCs w:val="18"/>
              </w:rPr>
            </w:pPr>
          </w:p>
        </w:tc>
      </w:tr>
    </w:tbl>
    <w:p w14:paraId="5D7E5798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5A7324AD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52F34A38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5D56F835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0E52F4FD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1F8D5638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0C3160B0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0AB965BA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6C7CF2E7" w14:textId="7A5A6085" w:rsidR="0075555C" w:rsidRPr="0075555C" w:rsidRDefault="00C416CE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September 16, 2019</w:t>
            </w:r>
          </w:p>
        </w:tc>
        <w:tc>
          <w:tcPr>
            <w:tcW w:w="2835" w:type="dxa"/>
            <w:shd w:val="clear" w:color="auto" w:fill="auto"/>
          </w:tcPr>
          <w:p w14:paraId="107F661B" w14:textId="401C9846" w:rsidR="0075555C" w:rsidRPr="0075555C" w:rsidRDefault="00C416CE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Room 415</w:t>
            </w:r>
          </w:p>
        </w:tc>
        <w:tc>
          <w:tcPr>
            <w:tcW w:w="4680" w:type="dxa"/>
            <w:shd w:val="clear" w:color="auto" w:fill="auto"/>
          </w:tcPr>
          <w:p w14:paraId="027CD9BA" w14:textId="43F9EE3D" w:rsidR="0075555C" w:rsidRPr="0075555C" w:rsidRDefault="00C416CE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 hour</w:t>
            </w:r>
          </w:p>
        </w:tc>
      </w:tr>
    </w:tbl>
    <w:p w14:paraId="25A55EAE" w14:textId="77777777" w:rsidR="0017424A" w:rsidRPr="002A03F9" w:rsidRDefault="0017424A" w:rsidP="00534AA3">
      <w:pPr>
        <w:pStyle w:val="RIMBody"/>
      </w:pPr>
    </w:p>
    <w:sectPr w:rsidR="0017424A" w:rsidRPr="002A03F9" w:rsidSect="00534AA3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080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DA8FA" w14:textId="77777777" w:rsidR="00EA306D" w:rsidRDefault="00EA306D">
      <w:r>
        <w:separator/>
      </w:r>
    </w:p>
  </w:endnote>
  <w:endnote w:type="continuationSeparator" w:id="0">
    <w:p w14:paraId="6E413D53" w14:textId="77777777" w:rsidR="00EA306D" w:rsidRDefault="00EA3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15F46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17D0BC73" w14:textId="5E7C829F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D05105">
      <w:rPr>
        <w:noProof/>
      </w:rPr>
      <w:t>12-Sep-2019</w:t>
    </w:r>
    <w:r>
      <w:rPr>
        <w:noProof/>
      </w:rPr>
      <w:fldChar w:fldCharType="end"/>
    </w:r>
  </w:p>
  <w:p w14:paraId="3DDA4E3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BFD3A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1A1E5857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67BFA" w14:textId="77777777" w:rsidR="00EA306D" w:rsidRDefault="00EA306D">
      <w:r>
        <w:separator/>
      </w:r>
    </w:p>
  </w:footnote>
  <w:footnote w:type="continuationSeparator" w:id="0">
    <w:p w14:paraId="33EAD67F" w14:textId="77777777" w:rsidR="00EA306D" w:rsidRDefault="00EA3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8ED7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5AAB3C88" wp14:editId="763E172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06D">
      <w:rPr>
        <w:noProof/>
        <w:lang w:val="en-CA" w:eastAsia="en-CA"/>
      </w:rPr>
      <w:pict w14:anchorId="470A32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C4233" w14:textId="77777777" w:rsidR="0063295B" w:rsidRDefault="0063295B">
    <w:pPr>
      <w:pStyle w:val="RIMHeaderLogo"/>
    </w:pPr>
  </w:p>
  <w:p w14:paraId="6594482F" w14:textId="199CB6E4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D05105">
      <w:rPr>
        <w:noProof/>
      </w:rPr>
      <w:t>INFO-6068 Status Meeting Minutes – Team Pro-Test</w:t>
    </w:r>
    <w:r>
      <w:rPr>
        <w:noProof/>
      </w:rPr>
      <w:fldChar w:fldCharType="end"/>
    </w:r>
  </w:p>
  <w:p w14:paraId="04A232FB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1B63E" w14:textId="77777777" w:rsidR="0063295B" w:rsidRDefault="0063295B">
    <w:pPr>
      <w:pStyle w:val="RIMHeaderLogo"/>
    </w:pPr>
  </w:p>
  <w:p w14:paraId="2EB96F52" w14:textId="77777777" w:rsidR="0063295B" w:rsidRDefault="0063295B">
    <w:pPr>
      <w:pStyle w:val="RIMHeaderLogo"/>
    </w:pPr>
  </w:p>
  <w:p w14:paraId="1AF06DF0" w14:textId="77777777" w:rsidR="0063295B" w:rsidRDefault="0063295B">
    <w:pPr>
      <w:pStyle w:val="RIMHeaderLogo"/>
    </w:pPr>
  </w:p>
  <w:p w14:paraId="14B65F2A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6937"/>
    <w:rsid w:val="000509A8"/>
    <w:rsid w:val="00051301"/>
    <w:rsid w:val="000525DC"/>
    <w:rsid w:val="00053A5E"/>
    <w:rsid w:val="00054336"/>
    <w:rsid w:val="000545D5"/>
    <w:rsid w:val="000561D5"/>
    <w:rsid w:val="00057358"/>
    <w:rsid w:val="00060ACA"/>
    <w:rsid w:val="00060F78"/>
    <w:rsid w:val="0006191E"/>
    <w:rsid w:val="000650A2"/>
    <w:rsid w:val="00066930"/>
    <w:rsid w:val="000714E4"/>
    <w:rsid w:val="00072FC6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4264"/>
    <w:rsid w:val="001875D3"/>
    <w:rsid w:val="001875D7"/>
    <w:rsid w:val="00192F3B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22A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6656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3640"/>
    <w:rsid w:val="00405236"/>
    <w:rsid w:val="00410E67"/>
    <w:rsid w:val="00411EC8"/>
    <w:rsid w:val="00412F5A"/>
    <w:rsid w:val="00416761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33FA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4B54"/>
    <w:rsid w:val="005268F7"/>
    <w:rsid w:val="005307EF"/>
    <w:rsid w:val="00531C8A"/>
    <w:rsid w:val="00531E43"/>
    <w:rsid w:val="00532791"/>
    <w:rsid w:val="0053433A"/>
    <w:rsid w:val="00534356"/>
    <w:rsid w:val="00534AA3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0782A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02A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3CA3"/>
    <w:rsid w:val="00754702"/>
    <w:rsid w:val="0075555C"/>
    <w:rsid w:val="007564A7"/>
    <w:rsid w:val="00757CF5"/>
    <w:rsid w:val="007622F0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6928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C6229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4924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423"/>
    <w:rsid w:val="00830860"/>
    <w:rsid w:val="00833933"/>
    <w:rsid w:val="00840D4C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4879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0B87"/>
    <w:rsid w:val="009316BD"/>
    <w:rsid w:val="00933718"/>
    <w:rsid w:val="00934C39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5087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8D9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E7DB7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EBE"/>
    <w:rsid w:val="00BA03D5"/>
    <w:rsid w:val="00BA0B90"/>
    <w:rsid w:val="00BA2FAC"/>
    <w:rsid w:val="00BA5A44"/>
    <w:rsid w:val="00BA65CE"/>
    <w:rsid w:val="00BA6AE8"/>
    <w:rsid w:val="00BA714A"/>
    <w:rsid w:val="00BA7EE0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0E16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6CE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27EE"/>
    <w:rsid w:val="00D03166"/>
    <w:rsid w:val="00D05105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85A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A0C70"/>
    <w:rsid w:val="00EA306D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54BD"/>
    <w:rsid w:val="00EC7D65"/>
    <w:rsid w:val="00ED2086"/>
    <w:rsid w:val="00ED2ABE"/>
    <w:rsid w:val="00ED3C66"/>
    <w:rsid w:val="00ED4CFC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4331C28F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D870B2DD066D449A802876C7F4D5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C274-0BCC-43B1-A46D-FD2B1A495011}"/>
      </w:docPartPr>
      <w:docPartBody>
        <w:p w:rsidR="00CA72AF" w:rsidRDefault="00E77FD9">
          <w:pPr>
            <w:pStyle w:val="D870B2DD066D449A802876C7F4D5621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40646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31D2E"/>
    <w:rsid w:val="007407E5"/>
    <w:rsid w:val="00763D1D"/>
    <w:rsid w:val="00780245"/>
    <w:rsid w:val="007A391C"/>
    <w:rsid w:val="00810A42"/>
    <w:rsid w:val="00875ACD"/>
    <w:rsid w:val="008838AA"/>
    <w:rsid w:val="00897E23"/>
    <w:rsid w:val="008C0125"/>
    <w:rsid w:val="008D0F58"/>
    <w:rsid w:val="008D4883"/>
    <w:rsid w:val="008F5F39"/>
    <w:rsid w:val="00900972"/>
    <w:rsid w:val="00975E9A"/>
    <w:rsid w:val="00A22811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976C0"/>
    <w:rsid w:val="00DB2E9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4B10B7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8F1C193-AF0C-439E-95FB-6B0C26CB0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</Template>
  <TotalTime>0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Daniel Gilbert</cp:lastModifiedBy>
  <cp:revision>2</cp:revision>
  <cp:lastPrinted>2006-07-04T19:09:00Z</cp:lastPrinted>
  <dcterms:created xsi:type="dcterms:W3CDTF">2019-09-12T23:45:00Z</dcterms:created>
  <dcterms:modified xsi:type="dcterms:W3CDTF">2019-09-12T23:45:00Z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