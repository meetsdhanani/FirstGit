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96FB" w14:textId="77777777" w:rsidR="003F5D1F" w:rsidRDefault="00000000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15470210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CD3800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6026E259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4EC6558F" w14:textId="75D7FF4E" w:rsidR="00673327" w:rsidRDefault="00673327" w:rsidP="00D138ED">
            <w:pPr>
              <w:pStyle w:val="RIMCell"/>
            </w:pPr>
          </w:p>
        </w:tc>
      </w:tr>
      <w:tr w:rsidR="00673327" w14:paraId="26A4FDE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0EA24CD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7192AD47" w14:textId="631BD437" w:rsidR="00673327" w:rsidRDefault="00E94661" w:rsidP="00292E40">
            <w:pPr>
              <w:pStyle w:val="RIMCell"/>
            </w:pPr>
            <w:r>
              <w:t>Nikhil Rana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0E70B6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7C06A997" w14:textId="77777777" w:rsidR="002F7A76" w:rsidRDefault="002F7A76" w:rsidP="005A3E2E">
            <w:pPr>
              <w:pStyle w:val="RIMCell"/>
            </w:pPr>
          </w:p>
        </w:tc>
      </w:tr>
      <w:tr w:rsidR="004B69B3" w14:paraId="7B7EC6D3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22ACED5F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23-05-11T00:00:00Z">
              <w:dateFormat w:val="dd-MMM-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120" w:type="dxa"/>
                <w:shd w:val="clear" w:color="auto" w:fill="auto"/>
              </w:tcPr>
              <w:p w14:paraId="5F1B0B4F" w14:textId="2BA02B92" w:rsidR="004B69B3" w:rsidRPr="0075555C" w:rsidRDefault="00E94661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11-May-2023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B8DBF93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77FB3720" w14:textId="5BE078B9" w:rsidR="004B69B3" w:rsidRDefault="00E94661" w:rsidP="00B9336B">
            <w:pPr>
              <w:pStyle w:val="RIMCell"/>
            </w:pPr>
            <w:r>
              <w:t>Initiating</w:t>
            </w:r>
          </w:p>
        </w:tc>
      </w:tr>
      <w:tr w:rsidR="0077634A" w14:paraId="4DC2DED7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499E84C3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61580D45" w14:textId="0A36BE64" w:rsidR="0077634A" w:rsidRDefault="00E94661" w:rsidP="00CC335B">
            <w:pPr>
              <w:pStyle w:val="RIMCell"/>
            </w:pPr>
            <w:r>
              <w:t>11:00PM</w:t>
            </w:r>
          </w:p>
        </w:tc>
        <w:tc>
          <w:tcPr>
            <w:tcW w:w="2250" w:type="dxa"/>
            <w:shd w:val="clear" w:color="auto" w:fill="00B050"/>
          </w:tcPr>
          <w:p w14:paraId="0A020781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0AE6A7DF" w14:textId="3172A9F3" w:rsidR="0077634A" w:rsidRDefault="00E94661" w:rsidP="000C6909">
            <w:pPr>
              <w:pStyle w:val="RIMCell"/>
            </w:pPr>
            <w:r>
              <w:t>London, ON CA</w:t>
            </w:r>
          </w:p>
        </w:tc>
      </w:tr>
      <w:tr w:rsidR="0077634A" w14:paraId="5799317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47EBCD39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3C2CEBDC" w14:textId="6D9AD8EA" w:rsidR="0077634A" w:rsidRDefault="00E94661" w:rsidP="00292E40">
            <w:pPr>
              <w:pStyle w:val="RIMCell"/>
            </w:pPr>
            <w:r>
              <w:t>Meet Patel</w:t>
            </w:r>
          </w:p>
        </w:tc>
        <w:tc>
          <w:tcPr>
            <w:tcW w:w="2250" w:type="dxa"/>
            <w:shd w:val="clear" w:color="auto" w:fill="00B050"/>
          </w:tcPr>
          <w:p w14:paraId="22611CD5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29BDCEB" w14:textId="751314EC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From:</w:t>
            </w:r>
            <w:r w:rsidR="00894933">
              <w:t xml:space="preserve"> </w:t>
            </w:r>
            <w:sdt>
              <w:sdt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 w:rsidR="00E94661">
                  <w:t>9:00pm</w:t>
                </w:r>
              </w:sdtContent>
            </w:sdt>
          </w:p>
          <w:p w14:paraId="3076C610" w14:textId="1EBCB690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 w:rsidR="00E94661">
                  <w:t>11:00pm</w:t>
                </w:r>
              </w:sdtContent>
            </w:sdt>
          </w:p>
        </w:tc>
      </w:tr>
    </w:tbl>
    <w:p w14:paraId="2B0BE1C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131F8EA4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1E040B8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4F67B6E0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3CAFDB1C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41758E20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55DA2A01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D8A5409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2EC6B7C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18855DAF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E94661" w14:paraId="33CF6D80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8DF80F9" w14:textId="6A6B4588" w:rsidR="00E94661" w:rsidRDefault="00E94661" w:rsidP="00E94661">
            <w:pPr>
              <w:pStyle w:val="RIMCell"/>
            </w:pPr>
            <w:r>
              <w:t>Meet P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163A2E2" w14:textId="668E8C27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66C6416" w14:textId="68D9D3D1" w:rsidR="00E94661" w:rsidRDefault="00E94661" w:rsidP="00E94661">
            <w:pPr>
              <w:pStyle w:val="RIMCell"/>
            </w:pPr>
            <w:r>
              <w:t>Meet P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7486B5E" w14:textId="079FD9D0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04BEB03" w14:textId="77777777" w:rsidR="00E94661" w:rsidRDefault="00E94661" w:rsidP="00E94661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B83A149" w14:textId="77777777" w:rsidR="00E94661" w:rsidRDefault="00E94661" w:rsidP="00E94661">
            <w:pPr>
              <w:pStyle w:val="RIMCell"/>
            </w:pPr>
          </w:p>
        </w:tc>
      </w:tr>
      <w:tr w:rsidR="00E94661" w14:paraId="39213DD0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37A88445" w14:textId="0A8019C8" w:rsidR="00E94661" w:rsidRDefault="00E94661" w:rsidP="00E94661">
            <w:pPr>
              <w:pStyle w:val="RIMCell"/>
            </w:pPr>
            <w:r>
              <w:t>Nikhil R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E70A74" w14:textId="050F55FB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888F79A" w14:textId="1A73AEB9" w:rsidR="00E94661" w:rsidRDefault="00E94661" w:rsidP="00E94661">
            <w:pPr>
              <w:pStyle w:val="RIMCell"/>
            </w:pPr>
            <w:r>
              <w:t>Nikhil R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98FCBA0" w14:textId="63029E7C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839C8E" w14:textId="77777777" w:rsidR="00E94661" w:rsidRDefault="00E94661" w:rsidP="00E94661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4019CED9" w14:textId="77777777" w:rsidR="00E94661" w:rsidRDefault="00E94661" w:rsidP="00E94661">
            <w:pPr>
              <w:pStyle w:val="RIMCell"/>
            </w:pPr>
          </w:p>
        </w:tc>
      </w:tr>
      <w:tr w:rsidR="00E94661" w14:paraId="5EA96606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B4D2C61" w14:textId="62D07257" w:rsidR="00E94661" w:rsidRDefault="00E94661" w:rsidP="00E94661">
            <w:pPr>
              <w:pStyle w:val="RIMCell"/>
            </w:pPr>
            <w:r>
              <w:t>Vishal P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AAC5A94" w14:textId="640D3DC4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11BDBB2" w14:textId="7686EC7C" w:rsidR="00E94661" w:rsidRDefault="00E94661" w:rsidP="00E94661">
            <w:pPr>
              <w:pStyle w:val="RIMCell"/>
            </w:pPr>
            <w:r>
              <w:t>Vishal P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C82623" w14:textId="312B5166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D6BEAE7" w14:textId="77777777" w:rsidR="00E94661" w:rsidRDefault="00E94661" w:rsidP="00E94661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01F5FC2" w14:textId="77777777" w:rsidR="00E94661" w:rsidRDefault="00E94661" w:rsidP="00E94661">
            <w:pPr>
              <w:pStyle w:val="RIMCell"/>
            </w:pPr>
          </w:p>
        </w:tc>
      </w:tr>
      <w:tr w:rsidR="00E94661" w14:paraId="2ED1C7BC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23BBD823" w14:textId="36913477" w:rsidR="00E94661" w:rsidRDefault="00E94661" w:rsidP="00E94661">
            <w:pPr>
              <w:pStyle w:val="RIMCell"/>
            </w:pPr>
            <w:r>
              <w:t>Amandeep S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85F7607" w14:textId="77AE0EE9" w:rsidR="00E94661" w:rsidRPr="00DD1BA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13FD70B" w14:textId="65DE95BC" w:rsidR="00E94661" w:rsidRDefault="00E94661" w:rsidP="00E94661">
            <w:pPr>
              <w:pStyle w:val="RIMCell"/>
            </w:pPr>
            <w:r>
              <w:t>Amandeep S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9297513" w14:textId="27234BC7" w:rsidR="00E94661" w:rsidRDefault="00E94661" w:rsidP="00E94661">
            <w:pPr>
              <w:pStyle w:val="RIMCell"/>
            </w:pPr>
            <w:r>
              <w:t>Present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67D1699" w14:textId="77777777" w:rsidR="00E94661" w:rsidRDefault="00E94661" w:rsidP="00E94661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7D8AF81" w14:textId="77777777" w:rsidR="00E94661" w:rsidRDefault="00E94661" w:rsidP="00E94661">
            <w:pPr>
              <w:pStyle w:val="RIMCell"/>
            </w:pPr>
          </w:p>
        </w:tc>
      </w:tr>
      <w:tr w:rsidR="00F343DF" w14:paraId="36CF3468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40E84D9D" w14:textId="77777777" w:rsidR="00F343DF" w:rsidRDefault="00F343DF" w:rsidP="00583BE9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AF66377" w14:textId="77777777" w:rsidR="00F343DF" w:rsidRDefault="00F343DF" w:rsidP="00B9336B">
            <w:pPr>
              <w:pStyle w:val="RIMCell"/>
            </w:pP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952A77E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2F06FC2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FC16EE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4E087DCE" w14:textId="77777777" w:rsidR="00F343DF" w:rsidRDefault="00F343DF" w:rsidP="00B9336B">
            <w:pPr>
              <w:pStyle w:val="RIMCell"/>
            </w:pPr>
          </w:p>
        </w:tc>
      </w:tr>
      <w:tr w:rsidR="00E2739F" w14:paraId="23BF928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461A5B30" w14:textId="77777777" w:rsidR="00E2739F" w:rsidRDefault="00E2739F" w:rsidP="00C7675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C291F5E" w14:textId="77777777" w:rsidR="00E2739F" w:rsidRDefault="00E2739F" w:rsidP="00C76757">
            <w:pPr>
              <w:pStyle w:val="RIMCell"/>
            </w:pP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0A55EAC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32DBA55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C524484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B1B5CB0" w14:textId="77777777" w:rsidR="00E2739F" w:rsidRDefault="00E2739F" w:rsidP="00E2739F">
            <w:pPr>
              <w:pStyle w:val="RIMCell"/>
            </w:pPr>
          </w:p>
        </w:tc>
      </w:tr>
      <w:tr w:rsidR="005A106C" w14:paraId="5494967E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4D635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427A5338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6C60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8658156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6748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CA00FD" w14:textId="77777777" w:rsidR="005A106C" w:rsidRDefault="005A106C" w:rsidP="00204C06">
            <w:pPr>
              <w:pStyle w:val="RIMCell"/>
            </w:pPr>
          </w:p>
        </w:tc>
      </w:tr>
    </w:tbl>
    <w:p w14:paraId="635E3C88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4535D3E1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14528AA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39907E9A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Content>
              <w:p w14:paraId="3D0E3B93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Content>
              <w:p w14:paraId="66105243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Content>
                  <w:p w14:paraId="2B9C349C" w14:textId="77777777" w:rsidR="007858C2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1B30C8B5" w14:textId="76141F24" w:rsidR="00E94661" w:rsidRPr="00300276" w:rsidRDefault="00E94661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Describing and assigning roles</w:t>
                    </w:r>
                  </w:p>
                </w:sdtContent>
              </w:sdt>
            </w:sdtContent>
          </w:sdt>
        </w:tc>
      </w:tr>
    </w:tbl>
    <w:p w14:paraId="7755B248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4050D507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DA57A4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61F46870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78094235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163DF533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673327" w:rsidRPr="00300276" w14:paraId="34B74A77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78577264" w14:textId="77777777" w:rsidR="00673327" w:rsidRPr="00300276" w:rsidRDefault="00673327" w:rsidP="005A3E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4DCC6123" w14:textId="51AE5D68" w:rsidR="00B40A18" w:rsidRPr="00B62596" w:rsidRDefault="00B62596" w:rsidP="003423D2">
            <w:pPr>
              <w:pStyle w:val="RIMCell"/>
              <w:spacing w:before="0" w:after="0"/>
              <w:rPr>
                <w:rFonts w:cs="Arial"/>
                <w:sz w:val="20"/>
                <w:szCs w:val="20"/>
              </w:rPr>
            </w:pPr>
            <w:r w:rsidRPr="00B62596">
              <w:rPr>
                <w:rFonts w:cs="Arial"/>
                <w:sz w:val="20"/>
                <w:szCs w:val="20"/>
              </w:rPr>
              <w:t>Decide group team name</w:t>
            </w:r>
          </w:p>
        </w:tc>
      </w:tr>
      <w:tr w:rsidR="005A731E" w:rsidRPr="00300276" w14:paraId="5C847970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76B08D65" w14:textId="77777777" w:rsidR="005A731E" w:rsidRPr="00300276" w:rsidRDefault="005A731E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E2D578C" w14:textId="7EFC3B35" w:rsidR="00FA5582" w:rsidRPr="00B62596" w:rsidRDefault="00B62596" w:rsidP="003423D2">
            <w:pPr>
              <w:pStyle w:val="RIMCell"/>
              <w:rPr>
                <w:rFonts w:cs="Arial"/>
                <w:sz w:val="20"/>
                <w:szCs w:val="20"/>
              </w:rPr>
            </w:pPr>
            <w:r w:rsidRPr="00B62596">
              <w:rPr>
                <w:rFonts w:cs="Arial"/>
                <w:sz w:val="20"/>
                <w:szCs w:val="20"/>
              </w:rPr>
              <w:t xml:space="preserve">Project Manager for week 3 and 4 has been assigned </w:t>
            </w:r>
            <w:r>
              <w:rPr>
                <w:rFonts w:cs="Arial"/>
                <w:sz w:val="20"/>
                <w:szCs w:val="20"/>
              </w:rPr>
              <w:t xml:space="preserve">to </w:t>
            </w:r>
            <w:r w:rsidRPr="00B62596">
              <w:rPr>
                <w:rFonts w:cs="Arial"/>
                <w:sz w:val="20"/>
                <w:szCs w:val="20"/>
              </w:rPr>
              <w:t>(Amandeep S)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965F98" w:rsidRPr="00300276" w14:paraId="2B976659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133A6F6" w14:textId="77777777" w:rsidR="00965F98" w:rsidRPr="00300276" w:rsidRDefault="00965F98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990D14" w14:textId="308CC63A" w:rsidR="00B72904" w:rsidRPr="00B62596" w:rsidRDefault="00B62596" w:rsidP="003423D2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62596">
              <w:rPr>
                <w:rFonts w:ascii="Arial" w:hAnsi="Arial" w:cs="Arial"/>
                <w:sz w:val="20"/>
                <w:szCs w:val="20"/>
              </w:rPr>
              <w:t xml:space="preserve">Scribe for </w:t>
            </w:r>
            <w:r>
              <w:rPr>
                <w:rFonts w:ascii="Arial" w:hAnsi="Arial" w:cs="Arial"/>
                <w:sz w:val="20"/>
                <w:szCs w:val="20"/>
              </w:rPr>
              <w:t>week 3 and 4 has been assigned to (Vishal P).</w:t>
            </w:r>
          </w:p>
        </w:tc>
      </w:tr>
      <w:tr w:rsidR="00BF6795" w:rsidRPr="00300276" w14:paraId="447237B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3301" w14:textId="77777777" w:rsidR="00BF6795" w:rsidRPr="00300276" w:rsidRDefault="00BF6795" w:rsidP="00DA543A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37A2EC" w14:textId="477CB4FA" w:rsidR="00F329BA" w:rsidRPr="00B62596" w:rsidRDefault="00B62596" w:rsidP="003423D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Developer for week 3 and 4 has been assigned to (Meet P).</w:t>
            </w:r>
          </w:p>
        </w:tc>
      </w:tr>
      <w:tr w:rsidR="00300276" w:rsidRPr="00300276" w14:paraId="3906E2D4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CD0243F" w14:textId="77777777" w:rsidR="00300276" w:rsidRPr="00300276" w:rsidRDefault="00300276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080B6AA5" w14:textId="5D43E195" w:rsidR="00EF4619" w:rsidRPr="00B62596" w:rsidRDefault="00B62596" w:rsidP="003423D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Tester for week 3 and 4 has been assigned to (Nikhil R).</w:t>
            </w:r>
          </w:p>
        </w:tc>
      </w:tr>
      <w:tr w:rsidR="00F343DF" w:rsidRPr="00300276" w14:paraId="0D77DEA1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5838C345" w14:textId="77777777" w:rsidR="00F343DF" w:rsidRPr="00300276" w:rsidRDefault="00F343DF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A80942" w14:textId="7528DEB6" w:rsidR="00B62596" w:rsidRPr="00B62596" w:rsidRDefault="00B62596" w:rsidP="003423D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Selenium WebDriver with POM framework with TestNG and Maven.</w:t>
            </w:r>
          </w:p>
        </w:tc>
      </w:tr>
      <w:tr w:rsidR="00B62596" w:rsidRPr="00300276" w14:paraId="31F606D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1A9B4248" w14:textId="77777777" w:rsidR="00B62596" w:rsidRPr="00300276" w:rsidRDefault="00B62596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14A7EF9" w14:textId="3D60D550" w:rsidR="00B62596" w:rsidRPr="00B62596" w:rsidRDefault="00B62596" w:rsidP="003423D2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Communication among team members will be in person or through Google meet.</w:t>
            </w:r>
          </w:p>
        </w:tc>
      </w:tr>
    </w:tbl>
    <w:p w14:paraId="4AA47C10" w14:textId="77777777" w:rsidR="00673327" w:rsidRDefault="00673327" w:rsidP="005A3E2E">
      <w:pPr>
        <w:pStyle w:val="RIMBody"/>
      </w:pPr>
    </w:p>
    <w:p w14:paraId="41CCCEC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7237469D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9260268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6FE84032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4D9CF862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19F1B17A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6832620B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3332111E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3BF3B633" w14:textId="5670B4E0" w:rsidR="0075555C" w:rsidRPr="0075555C" w:rsidRDefault="00B62596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14</w:t>
            </w:r>
            <w:r w:rsidRPr="00B62596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May, 2023</w:t>
            </w:r>
          </w:p>
        </w:tc>
        <w:tc>
          <w:tcPr>
            <w:tcW w:w="2835" w:type="dxa"/>
            <w:shd w:val="clear" w:color="auto" w:fill="auto"/>
          </w:tcPr>
          <w:p w14:paraId="0FA19C12" w14:textId="5EC3531C" w:rsidR="0075555C" w:rsidRPr="0075555C" w:rsidRDefault="00B62596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L</w:t>
            </w:r>
            <w:r w:rsidR="00F96BDA">
              <w:rPr>
                <w:b w:val="0"/>
              </w:rPr>
              <w:t xml:space="preserve">earning </w:t>
            </w:r>
            <w:proofErr w:type="gramStart"/>
            <w:r w:rsidR="00F96BDA">
              <w:rPr>
                <w:b w:val="0"/>
              </w:rPr>
              <w:t>Outcome(</w:t>
            </w:r>
            <w:proofErr w:type="gramEnd"/>
            <w:r w:rsidR="00F96BDA">
              <w:rPr>
                <w:b w:val="0"/>
              </w:rPr>
              <w:t>Library)</w:t>
            </w:r>
            <w:r>
              <w:rPr>
                <w:b w:val="0"/>
              </w:rPr>
              <w:t>, Fanshawe College</w:t>
            </w:r>
            <w:r w:rsidR="00F96BDA">
              <w:rPr>
                <w:b w:val="0"/>
              </w:rPr>
              <w:t xml:space="preserve"> – London, ON</w:t>
            </w:r>
          </w:p>
        </w:tc>
        <w:tc>
          <w:tcPr>
            <w:tcW w:w="4680" w:type="dxa"/>
            <w:shd w:val="clear" w:color="auto" w:fill="auto"/>
          </w:tcPr>
          <w:p w14:paraId="45ED1456" w14:textId="7A6FBEA1" w:rsidR="0075555C" w:rsidRPr="0075555C" w:rsidRDefault="00B62596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1hr</w:t>
            </w:r>
          </w:p>
        </w:tc>
      </w:tr>
    </w:tbl>
    <w:p w14:paraId="22C778A1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596B6BF6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497E" w14:textId="77777777" w:rsidR="007C354C" w:rsidRDefault="007C354C">
      <w:r>
        <w:separator/>
      </w:r>
    </w:p>
  </w:endnote>
  <w:endnote w:type="continuationSeparator" w:id="0">
    <w:p w14:paraId="4B1896D3" w14:textId="77777777" w:rsidR="007C354C" w:rsidRDefault="007C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329F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3A56C28C" w14:textId="77777777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E94661">
      <w:rPr>
        <w:noProof/>
      </w:rPr>
      <w:t>16-Jan-2019</w:t>
    </w:r>
    <w:r>
      <w:rPr>
        <w:noProof/>
      </w:rPr>
      <w:fldChar w:fldCharType="end"/>
    </w:r>
  </w:p>
  <w:p w14:paraId="2D7244F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0F16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1F639949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3C91" w14:textId="77777777" w:rsidR="007C354C" w:rsidRDefault="007C354C">
      <w:r>
        <w:separator/>
      </w:r>
    </w:p>
  </w:footnote>
  <w:footnote w:type="continuationSeparator" w:id="0">
    <w:p w14:paraId="2C9746D1" w14:textId="77777777" w:rsidR="007C354C" w:rsidRDefault="007C3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B6E2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084F7D6A" wp14:editId="6C8B020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28348706" name="Picture 328348706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n-CA" w:eastAsia="en-CA"/>
      </w:rPr>
      <w:pict w14:anchorId="2BDAB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1045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6B2E" w14:textId="77777777" w:rsidR="0063295B" w:rsidRDefault="0063295B">
    <w:pPr>
      <w:pStyle w:val="RIMHeaderLogo"/>
    </w:pPr>
  </w:p>
  <w:p w14:paraId="147F95D6" w14:textId="67CF8594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C46ABA">
      <w:rPr>
        <w:noProof/>
      </w:rPr>
      <w:t>INFO-6068 Status Meeting Minutes</w:t>
    </w:r>
    <w:r>
      <w:rPr>
        <w:noProof/>
      </w:rPr>
      <w:fldChar w:fldCharType="end"/>
    </w:r>
  </w:p>
  <w:p w14:paraId="7DA3E936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B8A2" w14:textId="77777777" w:rsidR="0063295B" w:rsidRDefault="0063295B">
    <w:pPr>
      <w:pStyle w:val="RIMHeaderLogo"/>
    </w:pPr>
  </w:p>
  <w:p w14:paraId="1BACE2BD" w14:textId="77777777" w:rsidR="0063295B" w:rsidRDefault="0063295B">
    <w:pPr>
      <w:pStyle w:val="RIMHeaderLogo"/>
    </w:pPr>
  </w:p>
  <w:p w14:paraId="528335DD" w14:textId="77777777" w:rsidR="0063295B" w:rsidRDefault="0063295B">
    <w:pPr>
      <w:pStyle w:val="RIMHeaderLogo"/>
    </w:pPr>
  </w:p>
  <w:p w14:paraId="0EB64AE3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3D92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4BC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442CB03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6445">
    <w:abstractNumId w:val="9"/>
  </w:num>
  <w:num w:numId="2" w16cid:durableId="2057118486">
    <w:abstractNumId w:val="7"/>
  </w:num>
  <w:num w:numId="3" w16cid:durableId="905529989">
    <w:abstractNumId w:val="6"/>
  </w:num>
  <w:num w:numId="4" w16cid:durableId="2111122006">
    <w:abstractNumId w:val="5"/>
  </w:num>
  <w:num w:numId="5" w16cid:durableId="731007382">
    <w:abstractNumId w:val="4"/>
  </w:num>
  <w:num w:numId="6" w16cid:durableId="1464038306">
    <w:abstractNumId w:val="8"/>
  </w:num>
  <w:num w:numId="7" w16cid:durableId="1234707359">
    <w:abstractNumId w:val="3"/>
  </w:num>
  <w:num w:numId="8" w16cid:durableId="682248218">
    <w:abstractNumId w:val="2"/>
  </w:num>
  <w:num w:numId="9" w16cid:durableId="1739012922">
    <w:abstractNumId w:val="1"/>
  </w:num>
  <w:num w:numId="10" w16cid:durableId="550510">
    <w:abstractNumId w:val="0"/>
  </w:num>
  <w:num w:numId="11" w16cid:durableId="143276737">
    <w:abstractNumId w:val="13"/>
  </w:num>
  <w:num w:numId="12" w16cid:durableId="696471643">
    <w:abstractNumId w:val="11"/>
  </w:num>
  <w:num w:numId="13" w16cid:durableId="2105877491">
    <w:abstractNumId w:val="32"/>
  </w:num>
  <w:num w:numId="14" w16cid:durableId="246112903">
    <w:abstractNumId w:val="23"/>
  </w:num>
  <w:num w:numId="15" w16cid:durableId="481897037">
    <w:abstractNumId w:val="10"/>
  </w:num>
  <w:num w:numId="16" w16cid:durableId="1587111173">
    <w:abstractNumId w:val="16"/>
  </w:num>
  <w:num w:numId="17" w16cid:durableId="1860698154">
    <w:abstractNumId w:val="12"/>
  </w:num>
  <w:num w:numId="18" w16cid:durableId="95173756">
    <w:abstractNumId w:val="33"/>
  </w:num>
  <w:num w:numId="19" w16cid:durableId="13448228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758930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6929087">
    <w:abstractNumId w:val="25"/>
  </w:num>
  <w:num w:numId="22" w16cid:durableId="1724525252">
    <w:abstractNumId w:val="29"/>
  </w:num>
  <w:num w:numId="23" w16cid:durableId="2065638111">
    <w:abstractNumId w:val="27"/>
  </w:num>
  <w:num w:numId="24" w16cid:durableId="1090546466">
    <w:abstractNumId w:val="30"/>
  </w:num>
  <w:num w:numId="25" w16cid:durableId="111901928">
    <w:abstractNumId w:val="20"/>
  </w:num>
  <w:num w:numId="26" w16cid:durableId="1747800489">
    <w:abstractNumId w:val="19"/>
  </w:num>
  <w:num w:numId="27" w16cid:durableId="2105296202">
    <w:abstractNumId w:val="15"/>
  </w:num>
  <w:num w:numId="28" w16cid:durableId="637418135">
    <w:abstractNumId w:val="22"/>
  </w:num>
  <w:num w:numId="29" w16cid:durableId="987780582">
    <w:abstractNumId w:val="33"/>
    <w:lvlOverride w:ilvl="0">
      <w:startOverride w:val="1"/>
    </w:lvlOverride>
  </w:num>
  <w:num w:numId="30" w16cid:durableId="994725910">
    <w:abstractNumId w:val="31"/>
  </w:num>
  <w:num w:numId="31" w16cid:durableId="1554199584">
    <w:abstractNumId w:val="14"/>
  </w:num>
  <w:num w:numId="32" w16cid:durableId="233977994">
    <w:abstractNumId w:val="24"/>
  </w:num>
  <w:num w:numId="33" w16cid:durableId="875315484">
    <w:abstractNumId w:val="28"/>
  </w:num>
  <w:num w:numId="34" w16cid:durableId="1893038055">
    <w:abstractNumId w:val="21"/>
  </w:num>
  <w:num w:numId="35" w16cid:durableId="381441112">
    <w:abstractNumId w:val="26"/>
  </w:num>
  <w:num w:numId="36" w16cid:durableId="2095007493">
    <w:abstractNumId w:val="33"/>
    <w:lvlOverride w:ilvl="0">
      <w:startOverride w:val="1"/>
    </w:lvlOverride>
  </w:num>
  <w:num w:numId="37" w16cid:durableId="745150209">
    <w:abstractNumId w:val="34"/>
  </w:num>
  <w:num w:numId="38" w16cid:durableId="1015569832">
    <w:abstractNumId w:val="33"/>
  </w:num>
  <w:num w:numId="39" w16cid:durableId="651061515">
    <w:abstractNumId w:val="33"/>
  </w:num>
  <w:num w:numId="40" w16cid:durableId="1208639304">
    <w:abstractNumId w:val="33"/>
  </w:num>
  <w:num w:numId="41" w16cid:durableId="1951349668">
    <w:abstractNumId w:val="17"/>
  </w:num>
  <w:num w:numId="42" w16cid:durableId="16490410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23D2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2CE6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931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54C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324B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74F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2596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6ABA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4661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96BDA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shapeDefaults>
  <w:decimalSymbol w:val="."/>
  <w:listSeparator w:val=","/>
  <w14:docId w14:val="0D08CEB6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E1D5B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FC5232C7841E4E078C20D86756B1C33E">
    <w:name w:val="FC5232C7841E4E078C20D86756B1C33E"/>
  </w:style>
  <w:style w:type="paragraph" w:customStyle="1" w:styleId="1E361215E6344CAABB447EC30ADA7285">
    <w:name w:val="1E361215E6344CAABB447EC30ADA728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F35D11C0E2CB496CB07AAFDA37865DD6">
    <w:name w:val="F35D11C0E2CB496CB07AAFDA37865DD6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C49B3-44EA-4056-8207-AFF3D4211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102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meet patel</cp:lastModifiedBy>
  <cp:revision>10</cp:revision>
  <cp:lastPrinted>2006-07-04T19:09:00Z</cp:lastPrinted>
  <dcterms:created xsi:type="dcterms:W3CDTF">2019-01-16T23:04:00Z</dcterms:created>
  <dcterms:modified xsi:type="dcterms:W3CDTF">2023-05-10T17:27:00Z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